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69"/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5B30C9" w:rsidRPr="00261D1C" w:rsidTr="001B1D34">
        <w:trPr>
          <w:trHeight w:val="4410"/>
        </w:trPr>
        <w:tc>
          <w:tcPr>
            <w:tcW w:w="3600" w:type="dxa"/>
            <w:vAlign w:val="bottom"/>
          </w:tcPr>
          <w:p w:rsidR="005B30C9" w:rsidRPr="00261D1C" w:rsidRDefault="00E67415" w:rsidP="001B1D34">
            <w:pPr>
              <w:tabs>
                <w:tab w:val="left" w:pos="990"/>
              </w:tabs>
              <w:jc w:val="center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19070890" wp14:editId="3DE0442B">
                  <wp:extent cx="1017027" cy="1808920"/>
                  <wp:effectExtent l="190500" t="190500" r="183515" b="19177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819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28" cy="1832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pt-BR"/>
              </w:rPr>
              <w:t xml:space="preserve">      </w:t>
            </w:r>
          </w:p>
        </w:tc>
        <w:tc>
          <w:tcPr>
            <w:tcW w:w="720" w:type="dxa"/>
          </w:tcPr>
          <w:p w:rsidR="005B30C9" w:rsidRPr="005B30C9" w:rsidRDefault="005B30C9" w:rsidP="001B1D34">
            <w:pPr>
              <w:tabs>
                <w:tab w:val="left" w:pos="990"/>
              </w:tabs>
              <w:rPr>
                <w:color w:val="000000" w:themeColor="text1"/>
                <w:lang w:val="pt-BR"/>
              </w:rPr>
            </w:pPr>
          </w:p>
        </w:tc>
        <w:tc>
          <w:tcPr>
            <w:tcW w:w="6170" w:type="dxa"/>
            <w:vAlign w:val="bottom"/>
          </w:tcPr>
          <w:p w:rsidR="005B30C9" w:rsidRPr="005B30C9" w:rsidRDefault="00E23A88" w:rsidP="001B1D34">
            <w:pPr>
              <w:pStyle w:val="Ttulo"/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RHAMON MEDEIROS</w:t>
            </w:r>
          </w:p>
          <w:p w:rsidR="005B30C9" w:rsidRPr="005B30C9" w:rsidRDefault="005B30C9" w:rsidP="001B1D34">
            <w:pPr>
              <w:pStyle w:val="Subttulo"/>
              <w:rPr>
                <w:i/>
                <w:sz w:val="24"/>
                <w:szCs w:val="24"/>
                <w:lang w:val="pt-BR"/>
              </w:rPr>
            </w:pPr>
            <w:r w:rsidRPr="007511BA">
              <w:rPr>
                <w:i/>
                <w:spacing w:val="2"/>
                <w:w w:val="73"/>
                <w:sz w:val="24"/>
                <w:szCs w:val="24"/>
                <w:lang w:val="pt-BR"/>
              </w:rPr>
              <w:t>Ciência da computaçã</w:t>
            </w:r>
            <w:r w:rsidRPr="007511BA">
              <w:rPr>
                <w:i/>
                <w:spacing w:val="0"/>
                <w:w w:val="73"/>
                <w:sz w:val="24"/>
                <w:szCs w:val="24"/>
                <w:lang w:val="pt-BR"/>
              </w:rPr>
              <w:t>o</w:t>
            </w:r>
          </w:p>
        </w:tc>
      </w:tr>
      <w:tr w:rsidR="005B30C9" w:rsidRPr="00261D1C" w:rsidTr="001B1D34">
        <w:tc>
          <w:tcPr>
            <w:tcW w:w="3600" w:type="dxa"/>
          </w:tcPr>
          <w:bookmarkStart w:id="0" w:name="_GoBack" w:colFirst="1" w:colLast="1" w:displacedByCustomXml="next"/>
          <w:sdt>
            <w:sdtPr>
              <w:rPr>
                <w:lang w:val="pt-BR"/>
              </w:rPr>
              <w:id w:val="-1711873194"/>
              <w:placeholder>
                <w:docPart w:val="9C59AD86784D44AB9B97582A96523F48"/>
              </w:placeholder>
              <w:temporary/>
              <w:showingPlcHdr/>
              <w15:appearance w15:val="hidden"/>
            </w:sdtPr>
            <w:sdtEndPr/>
            <w:sdtContent>
              <w:p w:rsidR="005B30C9" w:rsidRPr="00261D1C" w:rsidRDefault="005B30C9" w:rsidP="001B1D34">
                <w:pPr>
                  <w:pStyle w:val="Ttulo3"/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Perfil</w:t>
                </w:r>
              </w:p>
            </w:sdtContent>
          </w:sdt>
          <w:p w:rsidR="00CE35A5" w:rsidRDefault="00E23A88" w:rsidP="001B1D34">
            <w:pPr>
              <w:rPr>
                <w:lang w:val="pt-BR"/>
              </w:rPr>
            </w:pPr>
            <w:r w:rsidRPr="00CE35A5">
              <w:rPr>
                <w:b/>
                <w:szCs w:val="18"/>
                <w:lang w:val="pt-BR"/>
              </w:rPr>
              <w:t xml:space="preserve">José </w:t>
            </w:r>
            <w:proofErr w:type="spellStart"/>
            <w:r w:rsidRPr="00CE35A5">
              <w:rPr>
                <w:b/>
                <w:szCs w:val="18"/>
                <w:lang w:val="pt-BR"/>
              </w:rPr>
              <w:t>Rhamon</w:t>
            </w:r>
            <w:proofErr w:type="spellEnd"/>
            <w:r w:rsidRPr="00CE35A5">
              <w:rPr>
                <w:b/>
                <w:szCs w:val="18"/>
                <w:lang w:val="pt-BR"/>
              </w:rPr>
              <w:t xml:space="preserve"> Pereira de Medeiros</w:t>
            </w:r>
          </w:p>
          <w:p w:rsidR="00CE35A5" w:rsidRPr="00CE35A5" w:rsidRDefault="00CE35A5" w:rsidP="001B1D34">
            <w:pPr>
              <w:rPr>
                <w:lang w:val="pt-BR"/>
              </w:rPr>
            </w:pPr>
            <w:r>
              <w:rPr>
                <w:b/>
                <w:lang w:val="pt-BR"/>
              </w:rPr>
              <w:t xml:space="preserve">                                             </w:t>
            </w:r>
          </w:p>
          <w:p w:rsidR="00E23A88" w:rsidRDefault="00CE35A5" w:rsidP="001B1D34">
            <w:pPr>
              <w:rPr>
                <w:lang w:val="pt-BR"/>
              </w:rPr>
            </w:pPr>
            <w:r>
              <w:rPr>
                <w:lang w:val="pt-BR"/>
              </w:rPr>
              <w:t>“</w:t>
            </w:r>
            <w:r w:rsidRPr="001B1D34">
              <w:rPr>
                <w:i/>
                <w:lang w:val="pt-BR"/>
              </w:rPr>
              <w:t>A</w:t>
            </w:r>
            <w:r w:rsidR="00E23A88" w:rsidRPr="001B1D34">
              <w:rPr>
                <w:i/>
                <w:lang w:val="pt-BR"/>
              </w:rPr>
              <w:t>tualmente estou me dedicando a aprender o desenvolvimento de aplicativos e softwares, estudando linguagens de programação e resolvendo problemas como os da Maratona de programação.</w:t>
            </w:r>
            <w:r w:rsidRPr="001B1D34">
              <w:rPr>
                <w:i/>
                <w:lang w:val="pt-BR"/>
              </w:rPr>
              <w:t>”</w:t>
            </w:r>
          </w:p>
          <w:p w:rsidR="00CE35A5" w:rsidRDefault="00CE35A5" w:rsidP="001B1D34">
            <w:pPr>
              <w:pStyle w:val="Ttulo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  <w:lang w:val="pt-BR"/>
              </w:rPr>
            </w:pPr>
            <w:r>
              <w:rPr>
                <w:lang w:val="pt-BR"/>
              </w:rPr>
              <w:t>Sobre mim</w:t>
            </w:r>
          </w:p>
          <w:p w:rsidR="00CE35A5" w:rsidRDefault="00CE35A5" w:rsidP="001B1D34">
            <w:pPr>
              <w:rPr>
                <w:lang w:val="pt-BR"/>
              </w:rPr>
            </w:pPr>
            <w:r>
              <w:rPr>
                <w:lang w:val="pt-BR"/>
              </w:rPr>
              <w:t>22 anos.</w:t>
            </w:r>
          </w:p>
          <w:p w:rsidR="00E23A88" w:rsidRPr="00261D1C" w:rsidRDefault="00E23A88" w:rsidP="001B1D34">
            <w:pPr>
              <w:rPr>
                <w:lang w:val="pt-BR"/>
              </w:rPr>
            </w:pPr>
            <w:r>
              <w:rPr>
                <w:lang w:val="pt-BR"/>
              </w:rPr>
              <w:t xml:space="preserve">Resido no bairro de Campo Grande – Recife, estudo na </w:t>
            </w:r>
            <w:proofErr w:type="spellStart"/>
            <w:r>
              <w:rPr>
                <w:lang w:val="pt-BR"/>
              </w:rPr>
              <w:t>Unicap</w:t>
            </w:r>
            <w:proofErr w:type="spellEnd"/>
            <w:r>
              <w:rPr>
                <w:lang w:val="pt-BR"/>
              </w:rPr>
              <w:t xml:space="preserve"> no período noturno.</w:t>
            </w:r>
          </w:p>
          <w:p w:rsidR="005B30C9" w:rsidRPr="00261D1C" w:rsidRDefault="005B30C9" w:rsidP="001B1D34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1954003311"/>
              <w:placeholder>
                <w:docPart w:val="E198972B42944ABDABC84121FC40DC78"/>
              </w:placeholder>
              <w:temporary/>
              <w:showingPlcHdr/>
              <w15:appearance w15:val="hidden"/>
            </w:sdtPr>
            <w:sdtEndPr/>
            <w:sdtContent>
              <w:p w:rsidR="005B30C9" w:rsidRPr="00261D1C" w:rsidRDefault="005B30C9" w:rsidP="001B1D34">
                <w:pPr>
                  <w:pStyle w:val="Ttulo3"/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CONTATO</w:t>
                </w:r>
              </w:p>
            </w:sdtContent>
          </w:sdt>
          <w:p w:rsidR="005B30C9" w:rsidRPr="00261D1C" w:rsidRDefault="00CE35A5" w:rsidP="001B1D34">
            <w:pPr>
              <w:rPr>
                <w:lang w:val="pt-BR"/>
              </w:rPr>
            </w:pPr>
            <w:r>
              <w:rPr>
                <w:lang w:val="pt-BR"/>
              </w:rPr>
              <w:t>Telefone:</w:t>
            </w:r>
          </w:p>
          <w:p w:rsidR="005B30C9" w:rsidRPr="00261D1C" w:rsidRDefault="00E23A88" w:rsidP="001B1D34">
            <w:pPr>
              <w:rPr>
                <w:lang w:val="pt-BR"/>
              </w:rPr>
            </w:pPr>
            <w:r>
              <w:rPr>
                <w:lang w:val="pt-BR"/>
              </w:rPr>
              <w:t>(8</w:t>
            </w:r>
            <w:r w:rsidR="001B1D34">
              <w:rPr>
                <w:lang w:val="pt-BR"/>
              </w:rPr>
              <w:t>1</w:t>
            </w:r>
            <w:r>
              <w:rPr>
                <w:lang w:val="pt-BR"/>
              </w:rPr>
              <w:t>)</w:t>
            </w:r>
            <w:r w:rsidR="001B1D34">
              <w:rPr>
                <w:lang w:val="pt-BR"/>
              </w:rPr>
              <w:t xml:space="preserve"> </w:t>
            </w:r>
            <w:r>
              <w:rPr>
                <w:lang w:val="pt-BR"/>
              </w:rPr>
              <w:t>98328-2809</w:t>
            </w:r>
          </w:p>
          <w:p w:rsidR="005B30C9" w:rsidRPr="00261D1C" w:rsidRDefault="005B30C9" w:rsidP="001B1D34">
            <w:pPr>
              <w:rPr>
                <w:lang w:val="pt-BR"/>
              </w:rPr>
            </w:pPr>
          </w:p>
          <w:p w:rsidR="005B30C9" w:rsidRPr="00261D1C" w:rsidRDefault="00CE35A5" w:rsidP="001B1D34">
            <w:pPr>
              <w:rPr>
                <w:lang w:val="pt-BR"/>
              </w:rPr>
            </w:pPr>
            <w:r>
              <w:rPr>
                <w:lang w:val="pt-BR"/>
              </w:rPr>
              <w:t>Site:</w:t>
            </w:r>
          </w:p>
          <w:p w:rsidR="005B30C9" w:rsidRPr="001B1D34" w:rsidRDefault="007511BA" w:rsidP="001B1D34">
            <w:pPr>
              <w:rPr>
                <w:lang w:val="pt-BR"/>
              </w:rPr>
            </w:pPr>
            <w:hyperlink r:id="rId10" w:history="1">
              <w:r w:rsidR="00CE35A5" w:rsidRPr="001B1D34">
                <w:rPr>
                  <w:rStyle w:val="Hyperlink"/>
                  <w:color w:val="auto"/>
                  <w:lang w:val="pt-BR"/>
                </w:rPr>
                <w:t>bit.ly/</w:t>
              </w:r>
              <w:proofErr w:type="spellStart"/>
              <w:r w:rsidR="00CE35A5" w:rsidRPr="001B1D34">
                <w:rPr>
                  <w:rStyle w:val="Hyperlink"/>
                  <w:color w:val="auto"/>
                  <w:lang w:val="pt-BR"/>
                </w:rPr>
                <w:t>rhamonmedeiros</w:t>
              </w:r>
              <w:proofErr w:type="spellEnd"/>
            </w:hyperlink>
          </w:p>
          <w:p w:rsidR="00CE35A5" w:rsidRDefault="00CE35A5" w:rsidP="001B1D34">
            <w:pPr>
              <w:rPr>
                <w:lang w:val="pt-BR"/>
              </w:rPr>
            </w:pPr>
          </w:p>
          <w:p w:rsidR="005B30C9" w:rsidRPr="00261D1C" w:rsidRDefault="00CE35A5" w:rsidP="001B1D3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Email</w:t>
            </w:r>
            <w:proofErr w:type="spellEnd"/>
            <w:r>
              <w:rPr>
                <w:lang w:val="pt-BR"/>
              </w:rPr>
              <w:t>:</w:t>
            </w:r>
          </w:p>
          <w:p w:rsidR="005B30C9" w:rsidRPr="001B1D34" w:rsidRDefault="007511BA" w:rsidP="001B1D34">
            <w:pPr>
              <w:rPr>
                <w:rStyle w:val="Hyperlink"/>
                <w:color w:val="auto"/>
                <w:lang w:val="pt-BR"/>
              </w:rPr>
            </w:pPr>
            <w:hyperlink r:id="rId11" w:history="1">
              <w:r w:rsidR="00CE35A5" w:rsidRPr="001B1D34">
                <w:rPr>
                  <w:rStyle w:val="Hyperlink"/>
                  <w:color w:val="auto"/>
                  <w:lang w:val="pt-BR"/>
                </w:rPr>
                <w:t>rhamonmedeirosbsi@gmail.com</w:t>
              </w:r>
            </w:hyperlink>
          </w:p>
          <w:p w:rsidR="005B30C9" w:rsidRPr="00261D1C" w:rsidRDefault="005B30C9" w:rsidP="001B1D34">
            <w:pPr>
              <w:pStyle w:val="Ttulo3"/>
              <w:rPr>
                <w:lang w:val="pt-BR"/>
              </w:rPr>
            </w:pPr>
          </w:p>
          <w:p w:rsidR="005B30C9" w:rsidRPr="00261D1C" w:rsidRDefault="005B30C9" w:rsidP="001B1D34">
            <w:pPr>
              <w:rPr>
                <w:lang w:val="pt-BR"/>
              </w:rPr>
            </w:pPr>
          </w:p>
        </w:tc>
        <w:tc>
          <w:tcPr>
            <w:tcW w:w="720" w:type="dxa"/>
          </w:tcPr>
          <w:p w:rsidR="005B30C9" w:rsidRPr="00261D1C" w:rsidRDefault="005B30C9" w:rsidP="001B1D34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170" w:type="dxa"/>
          </w:tcPr>
          <w:sdt>
            <w:sdtPr>
              <w:rPr>
                <w:lang w:val="pt-BR"/>
              </w:rPr>
              <w:id w:val="1049110328"/>
              <w:placeholder>
                <w:docPart w:val="500F04A1CA3A44A4B696634EA5F7C25B"/>
              </w:placeholder>
              <w:temporary/>
              <w:showingPlcHdr/>
              <w15:appearance w15:val="hidden"/>
            </w:sdtPr>
            <w:sdtEndPr/>
            <w:sdtContent>
              <w:p w:rsidR="005B30C9" w:rsidRPr="00261D1C" w:rsidRDefault="005B30C9" w:rsidP="001B1D34">
                <w:pPr>
                  <w:pStyle w:val="Ttulo2"/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FORMAÇÃO</w:t>
                </w:r>
              </w:p>
            </w:sdtContent>
          </w:sdt>
          <w:p w:rsidR="005B30C9" w:rsidRPr="00261D1C" w:rsidRDefault="005B30C9" w:rsidP="001B1D34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Universidade Federal Rural de Pernambuco | 2016.1-2018.1</w:t>
            </w:r>
          </w:p>
          <w:p w:rsidR="005B30C9" w:rsidRDefault="005B30C9" w:rsidP="001B1D34">
            <w:pPr>
              <w:rPr>
                <w:i/>
                <w:lang w:val="pt-BR" w:bidi="pt-BR"/>
              </w:rPr>
            </w:pPr>
            <w:r>
              <w:rPr>
                <w:i/>
                <w:lang w:val="pt-BR" w:bidi="pt-BR"/>
              </w:rPr>
              <w:t>Sistemas de informação</w:t>
            </w:r>
          </w:p>
          <w:p w:rsidR="005B30C9" w:rsidRDefault="005B30C9" w:rsidP="001B1D34">
            <w:pPr>
              <w:rPr>
                <w:lang w:val="pt-BR" w:bidi="pt-BR"/>
              </w:rPr>
            </w:pPr>
          </w:p>
          <w:p w:rsidR="005B30C9" w:rsidRPr="005B30C9" w:rsidRDefault="005B30C9" w:rsidP="001B1D34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Participação na maratona interna de programação do curso [1</w:t>
            </w:r>
            <w:proofErr w:type="gramStart"/>
            <w:r>
              <w:rPr>
                <w:lang w:val="pt-BR" w:bidi="pt-BR"/>
              </w:rPr>
              <w:t>º</w:t>
            </w:r>
            <w:r w:rsidR="00CE35A5">
              <w:rPr>
                <w:lang w:val="pt-BR" w:bidi="pt-BR"/>
              </w:rPr>
              <w:t xml:space="preserve">Lugar </w:t>
            </w:r>
            <w:r>
              <w:rPr>
                <w:lang w:val="pt-BR" w:bidi="pt-BR"/>
              </w:rPr>
              <w:t xml:space="preserve"> -</w:t>
            </w:r>
            <w:proofErr w:type="gramEnd"/>
            <w:r>
              <w:rPr>
                <w:lang w:val="pt-BR" w:bidi="pt-BR"/>
              </w:rPr>
              <w:t xml:space="preserve"> Equipe] – Maratona de Programação (ACM) [Fase Regional] </w:t>
            </w:r>
          </w:p>
          <w:p w:rsidR="005B30C9" w:rsidRPr="00261D1C" w:rsidRDefault="005B30C9" w:rsidP="001B1D34">
            <w:pPr>
              <w:rPr>
                <w:lang w:val="pt-BR"/>
              </w:rPr>
            </w:pPr>
            <w:r w:rsidRPr="00261D1C">
              <w:rPr>
                <w:lang w:val="pt-BR" w:bidi="pt-BR"/>
              </w:rPr>
              <w:t xml:space="preserve"> </w:t>
            </w:r>
          </w:p>
          <w:p w:rsidR="005B30C9" w:rsidRDefault="005B30C9" w:rsidP="001B1D34">
            <w:pPr>
              <w:rPr>
                <w:lang w:val="pt-BR"/>
              </w:rPr>
            </w:pPr>
          </w:p>
          <w:p w:rsidR="005B30C9" w:rsidRPr="00261D1C" w:rsidRDefault="005B30C9" w:rsidP="001B1D34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Universidade Católica de Pernambuco |2018.2</w:t>
            </w:r>
          </w:p>
          <w:p w:rsidR="005B30C9" w:rsidRDefault="00DD7264" w:rsidP="001B1D34">
            <w:pPr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Ciências da computação </w:t>
            </w:r>
          </w:p>
          <w:p w:rsidR="00DD7264" w:rsidRPr="00DD7264" w:rsidRDefault="00DD7264" w:rsidP="001B1D34">
            <w:pPr>
              <w:rPr>
                <w:i/>
                <w:lang w:val="pt-BR"/>
              </w:rPr>
            </w:pPr>
          </w:p>
          <w:sdt>
            <w:sdtPr>
              <w:rPr>
                <w:lang w:val="pt-BR"/>
              </w:rPr>
              <w:id w:val="1001553383"/>
              <w:placeholder>
                <w:docPart w:val="C85FD263B97A4B1CB9E3C45733D57F76"/>
              </w:placeholder>
              <w:temporary/>
              <w:showingPlcHdr/>
              <w15:appearance w15:val="hidden"/>
            </w:sdtPr>
            <w:sdtEndPr/>
            <w:sdtContent>
              <w:p w:rsidR="005B30C9" w:rsidRPr="00261D1C" w:rsidRDefault="005B30C9" w:rsidP="001B1D34">
                <w:pPr>
                  <w:pStyle w:val="Ttulo2"/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EXPERIÊNCIA DE TRABALHO</w:t>
                </w:r>
              </w:p>
            </w:sdtContent>
          </w:sdt>
          <w:p w:rsidR="005B30C9" w:rsidRPr="00261D1C" w:rsidRDefault="00DD7264" w:rsidP="001B1D34">
            <w:pPr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Suporte </w:t>
            </w:r>
            <w:proofErr w:type="gramStart"/>
            <w:r>
              <w:rPr>
                <w:b/>
                <w:lang w:val="pt-BR"/>
              </w:rPr>
              <w:t>Jr</w:t>
            </w:r>
            <w:r w:rsidR="005B30C9" w:rsidRPr="00261D1C">
              <w:rPr>
                <w:lang w:val="pt-BR" w:bidi="pt-BR"/>
              </w:rPr>
              <w:t xml:space="preserve">  </w:t>
            </w:r>
            <w:r>
              <w:rPr>
                <w:b/>
                <w:lang w:val="pt-BR"/>
              </w:rPr>
              <w:t>-</w:t>
            </w:r>
            <w:proofErr w:type="gramEnd"/>
            <w:r>
              <w:rPr>
                <w:b/>
                <w:lang w:val="pt-BR"/>
              </w:rPr>
              <w:t xml:space="preserve"> Agencia de fomento do estado de Pernambuco</w:t>
            </w:r>
          </w:p>
          <w:p w:rsidR="00DD7264" w:rsidRPr="00DD7264" w:rsidRDefault="00DD7264" w:rsidP="001B1D34">
            <w:pPr>
              <w:rPr>
                <w:i/>
                <w:lang w:val="pt-BR"/>
              </w:rPr>
            </w:pPr>
            <w:r>
              <w:rPr>
                <w:i/>
                <w:lang w:val="pt-BR"/>
              </w:rPr>
              <w:t>Novembr</w:t>
            </w:r>
            <w:r w:rsidRPr="00DD7264">
              <w:rPr>
                <w:i/>
                <w:lang w:val="pt-BR"/>
              </w:rPr>
              <w:t>o – 2016/</w:t>
            </w:r>
            <w:proofErr w:type="gramStart"/>
            <w:r w:rsidRPr="00DD7264">
              <w:rPr>
                <w:i/>
                <w:lang w:val="pt-BR"/>
              </w:rPr>
              <w:t>Abril</w:t>
            </w:r>
            <w:proofErr w:type="gramEnd"/>
            <w:r w:rsidRPr="00DD7264">
              <w:rPr>
                <w:i/>
                <w:lang w:val="pt-BR"/>
              </w:rPr>
              <w:t xml:space="preserve"> - 2017</w:t>
            </w:r>
          </w:p>
          <w:p w:rsidR="00DD7264" w:rsidRDefault="00DD7264" w:rsidP="001B1D34">
            <w:pPr>
              <w:rPr>
                <w:lang w:val="pt-BR"/>
              </w:rPr>
            </w:pPr>
          </w:p>
          <w:p w:rsidR="005B30C9" w:rsidRPr="00261D1C" w:rsidRDefault="00DD7264" w:rsidP="001B1D34">
            <w:pPr>
              <w:rPr>
                <w:lang w:val="pt-BR"/>
              </w:rPr>
            </w:pPr>
            <w:r>
              <w:rPr>
                <w:lang w:val="pt-BR"/>
              </w:rPr>
              <w:t xml:space="preserve">Atender a todos os usuários com problemas em seus computadores, verificar o estado da rede, identificar pontos de voz e de internet, verificar o funcionamento dos Switches Dell e verificar os cabos conectados no </w:t>
            </w:r>
            <w:proofErr w:type="spellStart"/>
            <w:r>
              <w:rPr>
                <w:lang w:val="pt-BR"/>
              </w:rPr>
              <w:t>Hack</w:t>
            </w:r>
            <w:proofErr w:type="spellEnd"/>
            <w:r>
              <w:rPr>
                <w:lang w:val="pt-BR"/>
              </w:rPr>
              <w:t xml:space="preserve"> e no Switch. Instalação de softwares, formatação de computadores, responsável pelo estoque de periféricos, monitores e computadores, responsável por solicitar a troca de peças ou computadores com defeito, solicitar toners para impressoras do prédio, realizar suporte de nível básico e fazer a troca de papel.</w:t>
            </w:r>
          </w:p>
          <w:p w:rsidR="005B30C9" w:rsidRPr="00261D1C" w:rsidRDefault="005B30C9" w:rsidP="001B1D34">
            <w:pPr>
              <w:rPr>
                <w:lang w:val="pt-BR"/>
              </w:rPr>
            </w:pPr>
          </w:p>
          <w:p w:rsidR="004F19D4" w:rsidRDefault="004F19D4" w:rsidP="001B1D34">
            <w:pPr>
              <w:rPr>
                <w:b/>
                <w:lang w:val="pt-BR"/>
              </w:rPr>
            </w:pPr>
            <w:r w:rsidRPr="004F19D4">
              <w:rPr>
                <w:b/>
                <w:lang w:val="pt-BR"/>
              </w:rPr>
              <w:t>Suport</w:t>
            </w:r>
            <w:r>
              <w:rPr>
                <w:b/>
                <w:lang w:val="pt-BR"/>
              </w:rPr>
              <w:t xml:space="preserve">e </w:t>
            </w:r>
          </w:p>
          <w:p w:rsidR="004F19D4" w:rsidRDefault="004F19D4" w:rsidP="001B1D34">
            <w:pPr>
              <w:rPr>
                <w:i/>
                <w:lang w:val="pt-BR"/>
              </w:rPr>
            </w:pPr>
            <w:r>
              <w:rPr>
                <w:i/>
                <w:lang w:val="pt-BR"/>
              </w:rPr>
              <w:t>Atualmente</w:t>
            </w:r>
          </w:p>
          <w:p w:rsidR="004F19D4" w:rsidRDefault="004F19D4" w:rsidP="001B1D34">
            <w:pPr>
              <w:rPr>
                <w:i/>
                <w:lang w:val="pt-BR"/>
              </w:rPr>
            </w:pPr>
          </w:p>
          <w:p w:rsidR="005B30C9" w:rsidRPr="00261D1C" w:rsidRDefault="004F19D4" w:rsidP="001B1D34">
            <w:pPr>
              <w:rPr>
                <w:lang w:val="pt-BR"/>
              </w:rPr>
            </w:pPr>
            <w:r>
              <w:rPr>
                <w:lang w:val="pt-BR"/>
              </w:rPr>
              <w:t xml:space="preserve">Suporte ao usuário na utilização/implementação do software via atendimento telefônico. Responsável por verificar o </w:t>
            </w:r>
            <w:proofErr w:type="spellStart"/>
            <w:r>
              <w:rPr>
                <w:lang w:val="pt-BR"/>
              </w:rPr>
              <w:t>ip</w:t>
            </w:r>
            <w:proofErr w:type="spellEnd"/>
            <w:r>
              <w:rPr>
                <w:lang w:val="pt-BR"/>
              </w:rPr>
              <w:t xml:space="preserve">, estado da rede, configuração de impressora, firewall, documentos e seus formatos, instalação do </w:t>
            </w:r>
            <w:proofErr w:type="spellStart"/>
            <w:r>
              <w:rPr>
                <w:lang w:val="pt-BR"/>
              </w:rPr>
              <w:t>Sql</w:t>
            </w:r>
            <w:proofErr w:type="spellEnd"/>
            <w:r>
              <w:rPr>
                <w:lang w:val="pt-BR"/>
              </w:rPr>
              <w:t xml:space="preserve"> server e a sua configuração e configurar a data base, programar o banco de dados para salvar em horários específicos. </w:t>
            </w:r>
          </w:p>
          <w:p w:rsidR="005B30C9" w:rsidRPr="00261D1C" w:rsidRDefault="005B30C9" w:rsidP="001B1D34">
            <w:pPr>
              <w:rPr>
                <w:lang w:val="pt-BR"/>
              </w:rPr>
            </w:pPr>
          </w:p>
          <w:p w:rsidR="005B30C9" w:rsidRPr="00261D1C" w:rsidRDefault="005B30C9" w:rsidP="001B1D3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conhecimentos</w:t>
            </w:r>
          </w:p>
          <w:p w:rsidR="005B30C9" w:rsidRPr="00E23A88" w:rsidRDefault="00E23A88" w:rsidP="001B1D34">
            <w:pPr>
              <w:rPr>
                <w:lang w:val="pt-BR"/>
              </w:rPr>
            </w:pPr>
            <w:r>
              <w:rPr>
                <w:lang w:val="pt-BR"/>
              </w:rPr>
              <w:t xml:space="preserve">Conhecimentos em programação: Python 3, Java 8, </w:t>
            </w:r>
            <w:proofErr w:type="spellStart"/>
            <w:r>
              <w:rPr>
                <w:lang w:val="pt-BR"/>
              </w:rPr>
              <w:t>Html</w:t>
            </w:r>
            <w:proofErr w:type="spellEnd"/>
            <w:r>
              <w:rPr>
                <w:lang w:val="pt-BR"/>
              </w:rPr>
              <w:t xml:space="preserve"> (básico), </w:t>
            </w:r>
            <w:proofErr w:type="spellStart"/>
            <w:r>
              <w:rPr>
                <w:lang w:val="pt-BR"/>
              </w:rPr>
              <w:t>git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github</w:t>
            </w:r>
            <w:proofErr w:type="spellEnd"/>
            <w:r>
              <w:rPr>
                <w:lang w:val="pt-BR"/>
              </w:rPr>
              <w:t>.</w:t>
            </w:r>
          </w:p>
          <w:p w:rsidR="00E23A88" w:rsidRPr="00261D1C" w:rsidRDefault="00E23A88" w:rsidP="001B1D34">
            <w:pPr>
              <w:rPr>
                <w:color w:val="FFFFFF" w:themeColor="background1"/>
                <w:lang w:val="pt-BR"/>
              </w:rPr>
            </w:pPr>
          </w:p>
        </w:tc>
      </w:tr>
      <w:bookmarkEnd w:id="0"/>
    </w:tbl>
    <w:p w:rsidR="0043117B" w:rsidRDefault="007511BA" w:rsidP="000C45FF">
      <w:pPr>
        <w:tabs>
          <w:tab w:val="left" w:pos="990"/>
        </w:tabs>
      </w:pPr>
    </w:p>
    <w:sectPr w:rsidR="0043117B" w:rsidSect="000A3428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1BA" w:rsidRDefault="007511BA" w:rsidP="000C45FF">
      <w:r>
        <w:separator/>
      </w:r>
    </w:p>
  </w:endnote>
  <w:endnote w:type="continuationSeparator" w:id="0">
    <w:p w:rsidR="007511BA" w:rsidRDefault="007511B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1BA" w:rsidRDefault="007511BA" w:rsidP="000C45FF">
      <w:r>
        <w:separator/>
      </w:r>
    </w:p>
  </w:footnote>
  <w:footnote w:type="continuationSeparator" w:id="0">
    <w:p w:rsidR="007511BA" w:rsidRDefault="007511B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Cabealh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Elemento gráfico 3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C9"/>
    <w:rsid w:val="00036450"/>
    <w:rsid w:val="000A3428"/>
    <w:rsid w:val="000C45FF"/>
    <w:rsid w:val="000E3FD1"/>
    <w:rsid w:val="00112054"/>
    <w:rsid w:val="001525E1"/>
    <w:rsid w:val="00180329"/>
    <w:rsid w:val="0019001F"/>
    <w:rsid w:val="001A13D3"/>
    <w:rsid w:val="001A74A5"/>
    <w:rsid w:val="001B1D34"/>
    <w:rsid w:val="001B2ABD"/>
    <w:rsid w:val="001E0391"/>
    <w:rsid w:val="001E1759"/>
    <w:rsid w:val="001F1ECC"/>
    <w:rsid w:val="002060D9"/>
    <w:rsid w:val="002400EB"/>
    <w:rsid w:val="00241C93"/>
    <w:rsid w:val="00256CF7"/>
    <w:rsid w:val="00261D1C"/>
    <w:rsid w:val="0030481B"/>
    <w:rsid w:val="0037121F"/>
    <w:rsid w:val="003A7FBA"/>
    <w:rsid w:val="004071FC"/>
    <w:rsid w:val="00445947"/>
    <w:rsid w:val="004813B3"/>
    <w:rsid w:val="00496591"/>
    <w:rsid w:val="004C63E4"/>
    <w:rsid w:val="004D3011"/>
    <w:rsid w:val="004F19D4"/>
    <w:rsid w:val="005262AC"/>
    <w:rsid w:val="005B30C9"/>
    <w:rsid w:val="005E39D5"/>
    <w:rsid w:val="00600670"/>
    <w:rsid w:val="0062123A"/>
    <w:rsid w:val="00646E75"/>
    <w:rsid w:val="006771D0"/>
    <w:rsid w:val="00715FCB"/>
    <w:rsid w:val="00743101"/>
    <w:rsid w:val="007511BA"/>
    <w:rsid w:val="007867A0"/>
    <w:rsid w:val="007927F5"/>
    <w:rsid w:val="00802CA0"/>
    <w:rsid w:val="00A2118D"/>
    <w:rsid w:val="00AD76E2"/>
    <w:rsid w:val="00B20152"/>
    <w:rsid w:val="00B33EC1"/>
    <w:rsid w:val="00B514F2"/>
    <w:rsid w:val="00B70850"/>
    <w:rsid w:val="00BA0637"/>
    <w:rsid w:val="00C066B6"/>
    <w:rsid w:val="00C37BA1"/>
    <w:rsid w:val="00C4674C"/>
    <w:rsid w:val="00C506CF"/>
    <w:rsid w:val="00C72BED"/>
    <w:rsid w:val="00C9578B"/>
    <w:rsid w:val="00CC6448"/>
    <w:rsid w:val="00CE35A5"/>
    <w:rsid w:val="00D0284C"/>
    <w:rsid w:val="00D2522B"/>
    <w:rsid w:val="00D5459D"/>
    <w:rsid w:val="00DD172A"/>
    <w:rsid w:val="00DD7264"/>
    <w:rsid w:val="00E23A88"/>
    <w:rsid w:val="00E25A26"/>
    <w:rsid w:val="00E4381A"/>
    <w:rsid w:val="00E55D74"/>
    <w:rsid w:val="00E6741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21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E25A2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C37BA1"/>
    <w:rPr>
      <w:color w:val="DD8047" w:themeColor="accent2"/>
      <w:u w:val="single"/>
    </w:rPr>
  </w:style>
  <w:style w:type="character" w:customStyle="1" w:styleId="MenoPendente1">
    <w:name w:val="Menção Pendente1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1C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C93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CE35A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35A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hamonmedeirosbsi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hamonmedeiros.github.io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lyfit\AppData\Roaming\Microsoft\Templates\Curr&#237;culo%20cinza%20e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59AD86784D44AB9B97582A96523F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07A659-C0DB-476D-B222-1C851C77BF0E}"/>
      </w:docPartPr>
      <w:docPartBody>
        <w:p w:rsidR="00D236B8" w:rsidRDefault="002A520C" w:rsidP="002A520C">
          <w:pPr>
            <w:pStyle w:val="9C59AD86784D44AB9B97582A96523F48"/>
          </w:pPr>
          <w:r w:rsidRPr="00D5459D">
            <w:rPr>
              <w:lang w:bidi="pt-BR"/>
            </w:rPr>
            <w:t>Perfil</w:t>
          </w:r>
        </w:p>
      </w:docPartBody>
    </w:docPart>
    <w:docPart>
      <w:docPartPr>
        <w:name w:val="E198972B42944ABDABC84121FC40DC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DE3028-E2C2-4594-8904-43411716C8B1}"/>
      </w:docPartPr>
      <w:docPartBody>
        <w:p w:rsidR="00D236B8" w:rsidRDefault="002A520C" w:rsidP="002A520C">
          <w:pPr>
            <w:pStyle w:val="E198972B42944ABDABC84121FC40DC78"/>
          </w:pPr>
          <w:r w:rsidRPr="00036450">
            <w:rPr>
              <w:lang w:bidi="pt-BR"/>
            </w:rPr>
            <w:t>CONTATO</w:t>
          </w:r>
        </w:p>
      </w:docPartBody>
    </w:docPart>
    <w:docPart>
      <w:docPartPr>
        <w:name w:val="500F04A1CA3A44A4B696634EA5F7C2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AF4418-189B-4C49-9AE1-622C49C24F85}"/>
      </w:docPartPr>
      <w:docPartBody>
        <w:p w:rsidR="00D236B8" w:rsidRDefault="002A520C" w:rsidP="002A520C">
          <w:pPr>
            <w:pStyle w:val="500F04A1CA3A44A4B696634EA5F7C25B"/>
          </w:pPr>
          <w:r w:rsidRPr="00036450">
            <w:rPr>
              <w:lang w:bidi="pt-BR"/>
            </w:rPr>
            <w:t>FORMAÇÃO</w:t>
          </w:r>
        </w:p>
      </w:docPartBody>
    </w:docPart>
    <w:docPart>
      <w:docPartPr>
        <w:name w:val="C85FD263B97A4B1CB9E3C45733D57F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241C91-D9E7-45D0-8467-E8CFA3C1F575}"/>
      </w:docPartPr>
      <w:docPartBody>
        <w:p w:rsidR="00D236B8" w:rsidRDefault="002A520C" w:rsidP="002A520C">
          <w:pPr>
            <w:pStyle w:val="C85FD263B97A4B1CB9E3C45733D57F76"/>
          </w:pPr>
          <w:r w:rsidRPr="00036450">
            <w:rPr>
              <w:lang w:bidi="pt-BR"/>
            </w:rPr>
            <w:t>EXPERIÊNCIA DE TRABALHO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0C"/>
    <w:rsid w:val="002A520C"/>
    <w:rsid w:val="00577F95"/>
    <w:rsid w:val="00C02805"/>
    <w:rsid w:val="00D2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187D451132145B2BB529FD65FFFF373">
    <w:name w:val="6187D451132145B2BB529FD65FFFF373"/>
  </w:style>
  <w:style w:type="paragraph" w:customStyle="1" w:styleId="559AC923525445C0B41C83A04EDA54FD">
    <w:name w:val="559AC923525445C0B41C83A04EDA54FD"/>
  </w:style>
  <w:style w:type="paragraph" w:customStyle="1" w:styleId="4D4BDE1601CB4683BB530DF14D3C14B0">
    <w:name w:val="4D4BDE1601CB4683BB530DF14D3C14B0"/>
  </w:style>
  <w:style w:type="paragraph" w:customStyle="1" w:styleId="FFBAB0CE3CD04707AC92B3C3FF5CA040">
    <w:name w:val="FFBAB0CE3CD04707AC92B3C3FF5CA040"/>
  </w:style>
  <w:style w:type="paragraph" w:customStyle="1" w:styleId="B7A4A5C9478B4AE6AE03B8F8428F316C">
    <w:name w:val="B7A4A5C9478B4AE6AE03B8F8428F316C"/>
  </w:style>
  <w:style w:type="paragraph" w:customStyle="1" w:styleId="56F91D7E5C50481EA20680CFE2E8EC16">
    <w:name w:val="56F91D7E5C50481EA20680CFE2E8EC16"/>
  </w:style>
  <w:style w:type="paragraph" w:customStyle="1" w:styleId="EAE84D20DF2F43F4B27A23DA59A47B9D">
    <w:name w:val="EAE84D20DF2F43F4B27A23DA59A47B9D"/>
  </w:style>
  <w:style w:type="paragraph" w:customStyle="1" w:styleId="88A4145A1A154548B76AA554BA512147">
    <w:name w:val="88A4145A1A154548B76AA554BA512147"/>
  </w:style>
  <w:style w:type="paragraph" w:customStyle="1" w:styleId="515D8D540D7A4CA5B9327B05C3D7FCEC">
    <w:name w:val="515D8D540D7A4CA5B9327B05C3D7FCEC"/>
  </w:style>
  <w:style w:type="paragraph" w:customStyle="1" w:styleId="76EA835413D140CE9F3C7A17D925F7C3">
    <w:name w:val="76EA835413D140CE9F3C7A17D925F7C3"/>
  </w:style>
  <w:style w:type="character" w:styleId="Hyperlink">
    <w:name w:val="Hyperlink"/>
    <w:basedOn w:val="Fontepargpadro"/>
    <w:uiPriority w:val="99"/>
    <w:unhideWhenUsed/>
    <w:rsid w:val="002A520C"/>
    <w:rPr>
      <w:color w:val="ED7D31" w:themeColor="accent2"/>
      <w:u w:val="single"/>
    </w:rPr>
  </w:style>
  <w:style w:type="paragraph" w:customStyle="1" w:styleId="B33DA16DD356431299941F32C8762D21">
    <w:name w:val="B33DA16DD356431299941F32C8762D21"/>
  </w:style>
  <w:style w:type="paragraph" w:customStyle="1" w:styleId="9871696AFACB4CC9A36E0448FF84D187">
    <w:name w:val="9871696AFACB4CC9A36E0448FF84D187"/>
  </w:style>
  <w:style w:type="paragraph" w:customStyle="1" w:styleId="5383885961E047EF8AA2F3D74169B1B9">
    <w:name w:val="5383885961E047EF8AA2F3D74169B1B9"/>
  </w:style>
  <w:style w:type="paragraph" w:customStyle="1" w:styleId="670087D2FAF048F08242DE1A3D70BDA3">
    <w:name w:val="670087D2FAF048F08242DE1A3D70BDA3"/>
  </w:style>
  <w:style w:type="paragraph" w:customStyle="1" w:styleId="0EE0A871AE7748BEB346152CB3434C2A">
    <w:name w:val="0EE0A871AE7748BEB346152CB3434C2A"/>
  </w:style>
  <w:style w:type="paragraph" w:customStyle="1" w:styleId="DBBA087B3A0A475B8515CE80D4B3E174">
    <w:name w:val="DBBA087B3A0A475B8515CE80D4B3E174"/>
  </w:style>
  <w:style w:type="paragraph" w:customStyle="1" w:styleId="B6820DB02F2345A0A708E2353DBC4E48">
    <w:name w:val="B6820DB02F2345A0A708E2353DBC4E48"/>
  </w:style>
  <w:style w:type="paragraph" w:customStyle="1" w:styleId="5B0AC9C3562846EEBF82717FABAC32ED">
    <w:name w:val="5B0AC9C3562846EEBF82717FABAC32ED"/>
  </w:style>
  <w:style w:type="paragraph" w:customStyle="1" w:styleId="CE66127405AF4062A7428F6F66EC373C">
    <w:name w:val="CE66127405AF4062A7428F6F66EC373C"/>
  </w:style>
  <w:style w:type="paragraph" w:customStyle="1" w:styleId="745942D739EF465389800D71592CB69E">
    <w:name w:val="745942D739EF465389800D71592CB69E"/>
  </w:style>
  <w:style w:type="paragraph" w:customStyle="1" w:styleId="15B9882404314B4C8B7363853D0D0C36">
    <w:name w:val="15B9882404314B4C8B7363853D0D0C36"/>
  </w:style>
  <w:style w:type="paragraph" w:customStyle="1" w:styleId="016E383EAF6B47548107A901C3732EFB">
    <w:name w:val="016E383EAF6B47548107A901C3732EFB"/>
  </w:style>
  <w:style w:type="paragraph" w:customStyle="1" w:styleId="F62FF09430BA458D8463220F91D283C1">
    <w:name w:val="F62FF09430BA458D8463220F91D283C1"/>
  </w:style>
  <w:style w:type="paragraph" w:customStyle="1" w:styleId="D767D665EA9D4FE4868CAC5432EA6FEC">
    <w:name w:val="D767D665EA9D4FE4868CAC5432EA6FEC"/>
  </w:style>
  <w:style w:type="paragraph" w:customStyle="1" w:styleId="67DE9C43B8E9442794D2D95E5291D16C">
    <w:name w:val="67DE9C43B8E9442794D2D95E5291D16C"/>
  </w:style>
  <w:style w:type="paragraph" w:customStyle="1" w:styleId="F89CD5CCA5934B61A6954BB31329FCDF">
    <w:name w:val="F89CD5CCA5934B61A6954BB31329FCDF"/>
  </w:style>
  <w:style w:type="paragraph" w:customStyle="1" w:styleId="D7BE50C168ED4834847749A4622B7A88">
    <w:name w:val="D7BE50C168ED4834847749A4622B7A88"/>
  </w:style>
  <w:style w:type="paragraph" w:customStyle="1" w:styleId="F277B312FE0A4AAB85C3E6C79B7EE1E7">
    <w:name w:val="F277B312FE0A4AAB85C3E6C79B7EE1E7"/>
  </w:style>
  <w:style w:type="paragraph" w:customStyle="1" w:styleId="46BE25E9544C45D2AA40784C18EBF37F">
    <w:name w:val="46BE25E9544C45D2AA40784C18EBF37F"/>
  </w:style>
  <w:style w:type="paragraph" w:customStyle="1" w:styleId="E2D7F15C63F6406A817572C5D5499530">
    <w:name w:val="E2D7F15C63F6406A817572C5D5499530"/>
  </w:style>
  <w:style w:type="paragraph" w:customStyle="1" w:styleId="455F981578F642A8BAF53A7A98501418">
    <w:name w:val="455F981578F642A8BAF53A7A98501418"/>
  </w:style>
  <w:style w:type="paragraph" w:customStyle="1" w:styleId="D2982C1C46BB4C54A9C3A6F040FFB5EA">
    <w:name w:val="D2982C1C46BB4C54A9C3A6F040FFB5EA"/>
  </w:style>
  <w:style w:type="paragraph" w:customStyle="1" w:styleId="52821637BFE54A2FA2B128FAE2F731A4">
    <w:name w:val="52821637BFE54A2FA2B128FAE2F731A4"/>
  </w:style>
  <w:style w:type="paragraph" w:customStyle="1" w:styleId="A6392625F0494FDA871F2609170C4881">
    <w:name w:val="A6392625F0494FDA871F2609170C4881"/>
  </w:style>
  <w:style w:type="paragraph" w:customStyle="1" w:styleId="2BD6EBADC4E44CEF83425BE2EA6176EC">
    <w:name w:val="2BD6EBADC4E44CEF83425BE2EA6176EC"/>
  </w:style>
  <w:style w:type="paragraph" w:customStyle="1" w:styleId="F667B893A7324F36BF62F51CD2679DE1">
    <w:name w:val="F667B893A7324F36BF62F51CD2679DE1"/>
  </w:style>
  <w:style w:type="paragraph" w:customStyle="1" w:styleId="AA5EC1FAAFC147148131E3F38AA83552">
    <w:name w:val="AA5EC1FAAFC147148131E3F38AA83552"/>
  </w:style>
  <w:style w:type="paragraph" w:customStyle="1" w:styleId="9735EAA073F942B2A97DB817642065B5">
    <w:name w:val="9735EAA073F942B2A97DB817642065B5"/>
  </w:style>
  <w:style w:type="paragraph" w:customStyle="1" w:styleId="11BDEC654137452EB8F38F67B88F32A5">
    <w:name w:val="11BDEC654137452EB8F38F67B88F32A5"/>
  </w:style>
  <w:style w:type="paragraph" w:customStyle="1" w:styleId="B16F5DA6225442468CC9C7A335E9A33F">
    <w:name w:val="B16F5DA6225442468CC9C7A335E9A33F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val="pt-PT" w:eastAsia="ja-JP"/>
    </w:rPr>
  </w:style>
  <w:style w:type="paragraph" w:customStyle="1" w:styleId="DA1C91D17AD54764803328FC69C1FDCF">
    <w:name w:val="DA1C91D17AD54764803328FC69C1FDCF"/>
  </w:style>
  <w:style w:type="paragraph" w:customStyle="1" w:styleId="4F75935D85024532B86CC698CCE3E98B">
    <w:name w:val="4F75935D85024532B86CC698CCE3E98B"/>
    <w:rsid w:val="002A520C"/>
  </w:style>
  <w:style w:type="paragraph" w:customStyle="1" w:styleId="A3E783AB14C54102ADBBB4A387212D78">
    <w:name w:val="A3E783AB14C54102ADBBB4A387212D78"/>
    <w:rsid w:val="002A520C"/>
  </w:style>
  <w:style w:type="paragraph" w:customStyle="1" w:styleId="13AABB937E9F40AE8973A4566A0A9366">
    <w:name w:val="13AABB937E9F40AE8973A4566A0A9366"/>
    <w:rsid w:val="002A520C"/>
  </w:style>
  <w:style w:type="paragraph" w:customStyle="1" w:styleId="4392D8B568DA4E32BED8FD89CEFF1AC2">
    <w:name w:val="4392D8B568DA4E32BED8FD89CEFF1AC2"/>
    <w:rsid w:val="002A520C"/>
  </w:style>
  <w:style w:type="paragraph" w:customStyle="1" w:styleId="D9A07EAEB3574FB7A2A5AD4BDD9D8784">
    <w:name w:val="D9A07EAEB3574FB7A2A5AD4BDD9D8784"/>
    <w:rsid w:val="002A520C"/>
  </w:style>
  <w:style w:type="paragraph" w:customStyle="1" w:styleId="CD7CA51A048540E693110A183546FD12">
    <w:name w:val="CD7CA51A048540E693110A183546FD12"/>
    <w:rsid w:val="002A520C"/>
  </w:style>
  <w:style w:type="paragraph" w:customStyle="1" w:styleId="A3E45B5E85B642B9B301D0837E67ECA2">
    <w:name w:val="A3E45B5E85B642B9B301D0837E67ECA2"/>
    <w:rsid w:val="002A520C"/>
  </w:style>
  <w:style w:type="paragraph" w:customStyle="1" w:styleId="055A51CDEEBA412A9B2E399B8E399057">
    <w:name w:val="055A51CDEEBA412A9B2E399B8E399057"/>
    <w:rsid w:val="002A520C"/>
  </w:style>
  <w:style w:type="paragraph" w:customStyle="1" w:styleId="F32BF2D813BD4DD2AF30A69CFFD200FD">
    <w:name w:val="F32BF2D813BD4DD2AF30A69CFFD200FD"/>
    <w:rsid w:val="002A520C"/>
  </w:style>
  <w:style w:type="paragraph" w:customStyle="1" w:styleId="8165FABF5CA14FF797D485FDCBCAF6D2">
    <w:name w:val="8165FABF5CA14FF797D485FDCBCAF6D2"/>
    <w:rsid w:val="002A520C"/>
  </w:style>
  <w:style w:type="paragraph" w:customStyle="1" w:styleId="066300EA2DA74B6F8F384CBB74E59F45">
    <w:name w:val="066300EA2DA74B6F8F384CBB74E59F45"/>
    <w:rsid w:val="002A520C"/>
  </w:style>
  <w:style w:type="paragraph" w:customStyle="1" w:styleId="8781EF38D961431BB17B9FD7FE482970">
    <w:name w:val="8781EF38D961431BB17B9FD7FE482970"/>
    <w:rsid w:val="002A520C"/>
  </w:style>
  <w:style w:type="paragraph" w:customStyle="1" w:styleId="719EFA8AF5C643EDAEA82FD335A61DFF">
    <w:name w:val="719EFA8AF5C643EDAEA82FD335A61DFF"/>
    <w:rsid w:val="002A520C"/>
  </w:style>
  <w:style w:type="paragraph" w:customStyle="1" w:styleId="764953DF01174FBEB92C4A40BF16460F">
    <w:name w:val="764953DF01174FBEB92C4A40BF16460F"/>
    <w:rsid w:val="002A520C"/>
  </w:style>
  <w:style w:type="paragraph" w:customStyle="1" w:styleId="3A46F7239FCF44F9A36E7944272866E0">
    <w:name w:val="3A46F7239FCF44F9A36E7944272866E0"/>
    <w:rsid w:val="002A520C"/>
  </w:style>
  <w:style w:type="paragraph" w:customStyle="1" w:styleId="0A5D0DA319C944D1A44B44924AAD3533">
    <w:name w:val="0A5D0DA319C944D1A44B44924AAD3533"/>
    <w:rsid w:val="002A520C"/>
  </w:style>
  <w:style w:type="paragraph" w:customStyle="1" w:styleId="C84E43CE7C654DA1B6860E7BFF16E897">
    <w:name w:val="C84E43CE7C654DA1B6860E7BFF16E897"/>
    <w:rsid w:val="002A520C"/>
  </w:style>
  <w:style w:type="paragraph" w:customStyle="1" w:styleId="C31F6A297EB24615815D33B4C3E704D7">
    <w:name w:val="C31F6A297EB24615815D33B4C3E704D7"/>
    <w:rsid w:val="002A520C"/>
  </w:style>
  <w:style w:type="paragraph" w:customStyle="1" w:styleId="BBDD36D7986044F594606CB3F949DFDB">
    <w:name w:val="BBDD36D7986044F594606CB3F949DFDB"/>
    <w:rsid w:val="002A520C"/>
  </w:style>
  <w:style w:type="paragraph" w:customStyle="1" w:styleId="9368FEB254F04E35ACE4875A6DF0F1A0">
    <w:name w:val="9368FEB254F04E35ACE4875A6DF0F1A0"/>
    <w:rsid w:val="002A520C"/>
  </w:style>
  <w:style w:type="paragraph" w:customStyle="1" w:styleId="5680CAE042FF4E00B990DC5A60B6B0CF">
    <w:name w:val="5680CAE042FF4E00B990DC5A60B6B0CF"/>
    <w:rsid w:val="002A520C"/>
  </w:style>
  <w:style w:type="paragraph" w:customStyle="1" w:styleId="1B402023EDFE4857BAFF6F1A91B8DB80">
    <w:name w:val="1B402023EDFE4857BAFF6F1A91B8DB80"/>
    <w:rsid w:val="002A520C"/>
  </w:style>
  <w:style w:type="paragraph" w:customStyle="1" w:styleId="2D08D284D9C7455F9F17BBEB5BE88BC0">
    <w:name w:val="2D08D284D9C7455F9F17BBEB5BE88BC0"/>
    <w:rsid w:val="002A520C"/>
  </w:style>
  <w:style w:type="paragraph" w:customStyle="1" w:styleId="285E1E8E337A4DE0B5F1ADB43C056AC9">
    <w:name w:val="285E1E8E337A4DE0B5F1ADB43C056AC9"/>
    <w:rsid w:val="002A520C"/>
  </w:style>
  <w:style w:type="paragraph" w:customStyle="1" w:styleId="71571E19051F43ED9C2A3058D716F45F">
    <w:name w:val="71571E19051F43ED9C2A3058D716F45F"/>
    <w:rsid w:val="002A520C"/>
  </w:style>
  <w:style w:type="paragraph" w:customStyle="1" w:styleId="73CF928080DB4DFEB5BFAEE250B08DE4">
    <w:name w:val="73CF928080DB4DFEB5BFAEE250B08DE4"/>
    <w:rsid w:val="002A520C"/>
  </w:style>
  <w:style w:type="paragraph" w:customStyle="1" w:styleId="16A7CD7F51104D8F9E35FB87482A3658">
    <w:name w:val="16A7CD7F51104D8F9E35FB87482A3658"/>
    <w:rsid w:val="002A520C"/>
  </w:style>
  <w:style w:type="paragraph" w:customStyle="1" w:styleId="4695BA22A2DA42819353D438DA1554DF">
    <w:name w:val="4695BA22A2DA42819353D438DA1554DF"/>
    <w:rsid w:val="002A520C"/>
  </w:style>
  <w:style w:type="paragraph" w:customStyle="1" w:styleId="D253807A01F9415EB55B4CD1C3C80E85">
    <w:name w:val="D253807A01F9415EB55B4CD1C3C80E85"/>
    <w:rsid w:val="002A520C"/>
  </w:style>
  <w:style w:type="paragraph" w:customStyle="1" w:styleId="4711B8557D064B9AA1BD7A04D8304946">
    <w:name w:val="4711B8557D064B9AA1BD7A04D8304946"/>
    <w:rsid w:val="002A520C"/>
  </w:style>
  <w:style w:type="paragraph" w:customStyle="1" w:styleId="B6151BF8D97347F1999A2231E955E49E">
    <w:name w:val="B6151BF8D97347F1999A2231E955E49E"/>
    <w:rsid w:val="002A520C"/>
  </w:style>
  <w:style w:type="paragraph" w:customStyle="1" w:styleId="4313CC4EEF1646EA86BE928DBF265C7C">
    <w:name w:val="4313CC4EEF1646EA86BE928DBF265C7C"/>
    <w:rsid w:val="002A520C"/>
  </w:style>
  <w:style w:type="paragraph" w:customStyle="1" w:styleId="FC6BA7D172A34917A7DC50135B2A44D0">
    <w:name w:val="FC6BA7D172A34917A7DC50135B2A44D0"/>
    <w:rsid w:val="002A520C"/>
  </w:style>
  <w:style w:type="paragraph" w:customStyle="1" w:styleId="6E97B5A1834641A99A7F7E0B0A79A276">
    <w:name w:val="6E97B5A1834641A99A7F7E0B0A79A276"/>
    <w:rsid w:val="002A520C"/>
  </w:style>
  <w:style w:type="paragraph" w:customStyle="1" w:styleId="603AF16F3FE94F4A868C389ABBE77821">
    <w:name w:val="603AF16F3FE94F4A868C389ABBE77821"/>
    <w:rsid w:val="002A520C"/>
  </w:style>
  <w:style w:type="paragraph" w:customStyle="1" w:styleId="D5D4F734DC914B03B033CDA8472DA820">
    <w:name w:val="D5D4F734DC914B03B033CDA8472DA820"/>
    <w:rsid w:val="002A520C"/>
  </w:style>
  <w:style w:type="paragraph" w:customStyle="1" w:styleId="FE974C4EDA1B4DDAA5461F0D04375D19">
    <w:name w:val="FE974C4EDA1B4DDAA5461F0D04375D19"/>
    <w:rsid w:val="002A520C"/>
  </w:style>
  <w:style w:type="paragraph" w:customStyle="1" w:styleId="DA5E68808FD643208495A75EEDAB1DB6">
    <w:name w:val="DA5E68808FD643208495A75EEDAB1DB6"/>
    <w:rsid w:val="002A520C"/>
  </w:style>
  <w:style w:type="paragraph" w:customStyle="1" w:styleId="9C59AD86784D44AB9B97582A96523F48">
    <w:name w:val="9C59AD86784D44AB9B97582A96523F48"/>
    <w:rsid w:val="002A520C"/>
  </w:style>
  <w:style w:type="paragraph" w:customStyle="1" w:styleId="BCA3CF3CAF4B4D0396C3DBC26C530093">
    <w:name w:val="BCA3CF3CAF4B4D0396C3DBC26C530093"/>
    <w:rsid w:val="002A520C"/>
  </w:style>
  <w:style w:type="paragraph" w:customStyle="1" w:styleId="E198972B42944ABDABC84121FC40DC78">
    <w:name w:val="E198972B42944ABDABC84121FC40DC78"/>
    <w:rsid w:val="002A520C"/>
  </w:style>
  <w:style w:type="paragraph" w:customStyle="1" w:styleId="3F9B242018D74134B3451E9C628AE170">
    <w:name w:val="3F9B242018D74134B3451E9C628AE170"/>
    <w:rsid w:val="002A520C"/>
  </w:style>
  <w:style w:type="paragraph" w:customStyle="1" w:styleId="D28463963C2C45D383ABBD9EEF2B3316">
    <w:name w:val="D28463963C2C45D383ABBD9EEF2B3316"/>
    <w:rsid w:val="002A520C"/>
  </w:style>
  <w:style w:type="paragraph" w:customStyle="1" w:styleId="A101112CC62E42829C29CFCAD414DCAE">
    <w:name w:val="A101112CC62E42829C29CFCAD414DCAE"/>
    <w:rsid w:val="002A520C"/>
  </w:style>
  <w:style w:type="paragraph" w:customStyle="1" w:styleId="D55833FA4A614D77B160A556D5662CFD">
    <w:name w:val="D55833FA4A614D77B160A556D5662CFD"/>
    <w:rsid w:val="002A520C"/>
  </w:style>
  <w:style w:type="paragraph" w:customStyle="1" w:styleId="DBFB99F49B9C429C9554B7BE909F3A8D">
    <w:name w:val="DBFB99F49B9C429C9554B7BE909F3A8D"/>
    <w:rsid w:val="002A520C"/>
  </w:style>
  <w:style w:type="paragraph" w:customStyle="1" w:styleId="45247506310743EF84C31D1C357D9D0E">
    <w:name w:val="45247506310743EF84C31D1C357D9D0E"/>
    <w:rsid w:val="002A520C"/>
  </w:style>
  <w:style w:type="paragraph" w:customStyle="1" w:styleId="AEBF6C1EBBAF4FC4918F696D2C7AF5E5">
    <w:name w:val="AEBF6C1EBBAF4FC4918F696D2C7AF5E5"/>
    <w:rsid w:val="002A520C"/>
  </w:style>
  <w:style w:type="paragraph" w:customStyle="1" w:styleId="5E59DFDF5E094554A9FDCD95EDEFBCE4">
    <w:name w:val="5E59DFDF5E094554A9FDCD95EDEFBCE4"/>
    <w:rsid w:val="002A520C"/>
  </w:style>
  <w:style w:type="paragraph" w:customStyle="1" w:styleId="36CFD8CD3E384C8F93DBB10D1BF886E9">
    <w:name w:val="36CFD8CD3E384C8F93DBB10D1BF886E9"/>
    <w:rsid w:val="002A520C"/>
  </w:style>
  <w:style w:type="paragraph" w:customStyle="1" w:styleId="DB9872FE07F748DF98BBC2DD2AFE1C20">
    <w:name w:val="DB9872FE07F748DF98BBC2DD2AFE1C20"/>
    <w:rsid w:val="002A520C"/>
  </w:style>
  <w:style w:type="paragraph" w:customStyle="1" w:styleId="30CC3A6CB946438591A5B770A2D42D30">
    <w:name w:val="30CC3A6CB946438591A5B770A2D42D30"/>
    <w:rsid w:val="002A520C"/>
  </w:style>
  <w:style w:type="paragraph" w:customStyle="1" w:styleId="500F04A1CA3A44A4B696634EA5F7C25B">
    <w:name w:val="500F04A1CA3A44A4B696634EA5F7C25B"/>
    <w:rsid w:val="002A520C"/>
  </w:style>
  <w:style w:type="paragraph" w:customStyle="1" w:styleId="7AFECA5B3FAC4C899B95EEF9086B5C5F">
    <w:name w:val="7AFECA5B3FAC4C899B95EEF9086B5C5F"/>
    <w:rsid w:val="002A520C"/>
  </w:style>
  <w:style w:type="paragraph" w:customStyle="1" w:styleId="8BD582917CA74334975473AF4697370B">
    <w:name w:val="8BD582917CA74334975473AF4697370B"/>
    <w:rsid w:val="002A520C"/>
  </w:style>
  <w:style w:type="paragraph" w:customStyle="1" w:styleId="07D8DAB45A0E42E389EE92CA0717F04E">
    <w:name w:val="07D8DAB45A0E42E389EE92CA0717F04E"/>
    <w:rsid w:val="002A520C"/>
  </w:style>
  <w:style w:type="paragraph" w:customStyle="1" w:styleId="2470789910B546528F9D15ECFF18261C">
    <w:name w:val="2470789910B546528F9D15ECFF18261C"/>
    <w:rsid w:val="002A520C"/>
  </w:style>
  <w:style w:type="paragraph" w:customStyle="1" w:styleId="12A2FDAD977846A495C45B9A8ECDAF64">
    <w:name w:val="12A2FDAD977846A495C45B9A8ECDAF64"/>
    <w:rsid w:val="002A520C"/>
  </w:style>
  <w:style w:type="paragraph" w:customStyle="1" w:styleId="EBAB96B0ECBF488E94FCA2FC2563669C">
    <w:name w:val="EBAB96B0ECBF488E94FCA2FC2563669C"/>
    <w:rsid w:val="002A520C"/>
  </w:style>
  <w:style w:type="paragraph" w:customStyle="1" w:styleId="0F99F428F54642A59B90657867033422">
    <w:name w:val="0F99F428F54642A59B90657867033422"/>
    <w:rsid w:val="002A520C"/>
  </w:style>
  <w:style w:type="paragraph" w:customStyle="1" w:styleId="C85FD263B97A4B1CB9E3C45733D57F76">
    <w:name w:val="C85FD263B97A4B1CB9E3C45733D57F76"/>
    <w:rsid w:val="002A520C"/>
  </w:style>
  <w:style w:type="paragraph" w:customStyle="1" w:styleId="5B11B950389046C8B0C81E010429FCC8">
    <w:name w:val="5B11B950389046C8B0C81E010429FCC8"/>
    <w:rsid w:val="002A520C"/>
  </w:style>
  <w:style w:type="paragraph" w:customStyle="1" w:styleId="1210E5F5E11049FE9FF7D91510C6114E">
    <w:name w:val="1210E5F5E11049FE9FF7D91510C6114E"/>
    <w:rsid w:val="002A520C"/>
  </w:style>
  <w:style w:type="paragraph" w:customStyle="1" w:styleId="1A013B3440A94B22B108033DC0B0A94D">
    <w:name w:val="1A013B3440A94B22B108033DC0B0A94D"/>
    <w:rsid w:val="002A520C"/>
  </w:style>
  <w:style w:type="paragraph" w:customStyle="1" w:styleId="8725B64E809F48159BEA5F8267C19596">
    <w:name w:val="8725B64E809F48159BEA5F8267C19596"/>
    <w:rsid w:val="002A520C"/>
  </w:style>
  <w:style w:type="paragraph" w:customStyle="1" w:styleId="2477625566684D8F8B62FEB7057ECCD0">
    <w:name w:val="2477625566684D8F8B62FEB7057ECCD0"/>
    <w:rsid w:val="002A520C"/>
  </w:style>
  <w:style w:type="paragraph" w:customStyle="1" w:styleId="022AF098018C40D1B286E907C99E5369">
    <w:name w:val="022AF098018C40D1B286E907C99E5369"/>
    <w:rsid w:val="002A520C"/>
  </w:style>
  <w:style w:type="paragraph" w:customStyle="1" w:styleId="9BD342185B7D472096FF05B01BE0C473">
    <w:name w:val="9BD342185B7D472096FF05B01BE0C473"/>
    <w:rsid w:val="002A520C"/>
  </w:style>
  <w:style w:type="paragraph" w:customStyle="1" w:styleId="E7368E6D8E954E938B8624CC796D9301">
    <w:name w:val="E7368E6D8E954E938B8624CC796D9301"/>
    <w:rsid w:val="002A520C"/>
  </w:style>
  <w:style w:type="paragraph" w:customStyle="1" w:styleId="5F9C631B655B4A8D92D4E02E8F43F1AA">
    <w:name w:val="5F9C631B655B4A8D92D4E02E8F43F1AA"/>
    <w:rsid w:val="002A520C"/>
  </w:style>
  <w:style w:type="paragraph" w:customStyle="1" w:styleId="1DE24A50B5AA4159BA54B0031BD81B65">
    <w:name w:val="1DE24A50B5AA4159BA54B0031BD81B65"/>
    <w:rsid w:val="002A520C"/>
  </w:style>
  <w:style w:type="paragraph" w:customStyle="1" w:styleId="58AA715576EC4097A850BADF6FAAE8F7">
    <w:name w:val="58AA715576EC4097A850BADF6FAAE8F7"/>
    <w:rsid w:val="002A520C"/>
  </w:style>
  <w:style w:type="paragraph" w:customStyle="1" w:styleId="C29ED2013AFA48F4AF61F52A5A2EF65C">
    <w:name w:val="C29ED2013AFA48F4AF61F52A5A2EF65C"/>
    <w:rsid w:val="002A520C"/>
  </w:style>
  <w:style w:type="paragraph" w:customStyle="1" w:styleId="B70E66D8A6A8484A8FFF46BD3BDA1F41">
    <w:name w:val="B70E66D8A6A8484A8FFF46BD3BDA1F41"/>
    <w:rsid w:val="002A520C"/>
  </w:style>
  <w:style w:type="paragraph" w:customStyle="1" w:styleId="808A8E7AA3CB4C30ACFFD2C7ABD4DF4A">
    <w:name w:val="808A8E7AA3CB4C30ACFFD2C7ABD4DF4A"/>
    <w:rsid w:val="002A520C"/>
  </w:style>
  <w:style w:type="paragraph" w:customStyle="1" w:styleId="98A2B06999684561A13EF5156291E814">
    <w:name w:val="98A2B06999684561A13EF5156291E814"/>
    <w:rsid w:val="002A520C"/>
  </w:style>
  <w:style w:type="paragraph" w:customStyle="1" w:styleId="5FE27BCB190745158D21A983507B4522">
    <w:name w:val="5FE27BCB190745158D21A983507B4522"/>
    <w:rsid w:val="002A5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azul.dotx</Template>
  <TotalTime>0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2018-12-17T16:42:00Z</dcterms:created>
  <dcterms:modified xsi:type="dcterms:W3CDTF">2018-12-17T18:00:00Z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